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AE6" w:rsidRDefault="00E07AE6" w:rsidP="00E07AE6">
      <w:pPr>
        <w:pStyle w:val="title"/>
        <w:rPr>
          <w:lang w:val="ro-RO"/>
        </w:rPr>
      </w:pPr>
      <w:r>
        <w:rPr>
          <w:lang w:val="ro-RO"/>
        </w:rPr>
        <w:t>Proiect Retele de Calculatoare : Lunch01</w:t>
      </w:r>
    </w:p>
    <w:p w:rsidR="00E07AE6" w:rsidRDefault="00E07AE6" w:rsidP="00E07AE6">
      <w:pPr>
        <w:pStyle w:val="author"/>
        <w:rPr>
          <w:lang w:val="ro-RO"/>
        </w:rPr>
      </w:pPr>
      <w:r>
        <w:rPr>
          <w:lang w:val="ro-RO"/>
        </w:rPr>
        <w:t>Silviu Rusu</w:t>
      </w:r>
    </w:p>
    <w:p w:rsidR="00E07AE6" w:rsidRDefault="00E07AE6" w:rsidP="00E07AE6">
      <w:pPr>
        <w:pStyle w:val="address"/>
        <w:rPr>
          <w:lang w:val="ro-RO"/>
        </w:rPr>
      </w:pPr>
    </w:p>
    <w:p w:rsidR="00E07AE6" w:rsidRDefault="00E07AE6" w:rsidP="00505D5A">
      <w:pPr>
        <w:pStyle w:val="address"/>
        <w:rPr>
          <w:lang w:val="ro-RO"/>
        </w:rPr>
      </w:pPr>
      <w:r>
        <w:rPr>
          <w:lang w:val="ro-RO"/>
        </w:rPr>
        <w:t xml:space="preserve">Facultatea de Informatica, </w:t>
      </w:r>
      <w:r w:rsidR="00505D5A">
        <w:rPr>
          <w:lang w:val="ro-RO"/>
        </w:rPr>
        <w:t>Universitatea Alexandru Ioan Cuza Iasi, Romania</w:t>
      </w:r>
    </w:p>
    <w:p w:rsidR="00505D5A" w:rsidRDefault="0056284F" w:rsidP="00505D5A">
      <w:pPr>
        <w:pStyle w:val="address"/>
        <w:rPr>
          <w:rStyle w:val="e-mail"/>
        </w:rPr>
      </w:pPr>
      <w:hyperlink r:id="rId7" w:history="1">
        <w:r w:rsidR="00505D5A" w:rsidRPr="00831A48">
          <w:rPr>
            <w:rStyle w:val="Hyperlink"/>
            <w:rFonts w:ascii="Courier" w:hAnsi="Courier"/>
            <w:noProof/>
            <w:spacing w:val="-6"/>
          </w:rPr>
          <w:t>silviu.rusu@info.uaic.ro</w:t>
        </w:r>
      </w:hyperlink>
    </w:p>
    <w:p w:rsidR="00505D5A" w:rsidRDefault="00505D5A" w:rsidP="00505D5A">
      <w:pPr>
        <w:pStyle w:val="address"/>
        <w:rPr>
          <w:rStyle w:val="e-mail"/>
        </w:rPr>
      </w:pPr>
    </w:p>
    <w:p w:rsidR="003772A6" w:rsidRDefault="003772A6" w:rsidP="00505D5A">
      <w:pPr>
        <w:pStyle w:val="address"/>
        <w:rPr>
          <w:rStyle w:val="e-mail"/>
        </w:rPr>
      </w:pPr>
    </w:p>
    <w:p w:rsidR="00EC6F9A" w:rsidRDefault="00D1137E" w:rsidP="00D1137E">
      <w:pPr>
        <w:pStyle w:val="heading1"/>
      </w:pPr>
      <w:r>
        <w:t>Introducere</w:t>
      </w:r>
    </w:p>
    <w:p w:rsidR="00EC6F9A" w:rsidRDefault="00A743CC" w:rsidP="00EC6F9A">
      <w:pPr>
        <w:pStyle w:val="p1a"/>
      </w:pPr>
      <w:r>
        <w:t>Prin intermediul acestui proiect mi-am propus sa aplic concepte ce tin de  program</w:t>
      </w:r>
      <w:r>
        <w:t>a</w:t>
      </w:r>
      <w:r>
        <w:t>rea in retea</w:t>
      </w:r>
      <w:r w:rsidR="0090159F">
        <w:t xml:space="preserve">. In lucrare este implementata o situatie </w:t>
      </w:r>
      <w:r w:rsidR="00EC6F9A">
        <w:t>cunoscuta, concreta si anume d</w:t>
      </w:r>
      <w:r w:rsidR="00EC6F9A">
        <w:t>i</w:t>
      </w:r>
      <w:r w:rsidR="00EC6F9A">
        <w:t>namica servirii clientilor unei cantine.</w:t>
      </w:r>
    </w:p>
    <w:p w:rsidR="00EC6F9A" w:rsidRDefault="00EC6F9A" w:rsidP="00EC6F9A">
      <w:pPr>
        <w:pStyle w:val="p1a"/>
      </w:pPr>
    </w:p>
    <w:p w:rsidR="00A7530C" w:rsidRDefault="00D1137E" w:rsidP="00A7530C">
      <w:pPr>
        <w:pStyle w:val="heading1"/>
      </w:pPr>
      <w:r>
        <w:t>Tehnologiile utilizate</w:t>
      </w:r>
    </w:p>
    <w:p w:rsidR="00A7530C" w:rsidRDefault="00A962E2" w:rsidP="00A7530C">
      <w:pPr>
        <w:pStyle w:val="p1a"/>
      </w:pPr>
      <w:r>
        <w:t xml:space="preserve">Comunicarea in retea intre componentele aplicatiei se bazeaza </w:t>
      </w:r>
      <w:r w:rsidR="00284CD8">
        <w:t>la nivelul transport pe folosirea protocolului TCP.</w:t>
      </w:r>
      <w:r w:rsidR="008E6A81">
        <w:t xml:space="preserve"> </w:t>
      </w:r>
      <w:r w:rsidR="000B2C20">
        <w:t>Orientarea catre conexiune a acestui protocol este princ</w:t>
      </w:r>
      <w:r w:rsidR="000B2C20">
        <w:t>i</w:t>
      </w:r>
      <w:r w:rsidR="000B2C20">
        <w:t>pala caracter</w:t>
      </w:r>
      <w:r w:rsidR="00A7530C">
        <w:t>istica ce a determinat alegerea.</w:t>
      </w:r>
    </w:p>
    <w:p w:rsidR="00A7530C" w:rsidRDefault="00A7530C" w:rsidP="00A7530C">
      <w:pPr>
        <w:ind w:firstLine="0"/>
      </w:pPr>
    </w:p>
    <w:p w:rsidR="00A7530C" w:rsidRDefault="00A7530C" w:rsidP="00A7530C">
      <w:pPr>
        <w:ind w:firstLine="0"/>
      </w:pPr>
    </w:p>
    <w:p w:rsidR="00A7530C" w:rsidRDefault="00A7530C" w:rsidP="00A7530C">
      <w:pPr>
        <w:pStyle w:val="heading1"/>
      </w:pPr>
      <w:r>
        <w:t>Arhitectura aplicatiei</w:t>
      </w:r>
    </w:p>
    <w:p w:rsidR="00A7530C" w:rsidRDefault="00A7530C" w:rsidP="00A7530C">
      <w:pPr>
        <w:pStyle w:val="heading2"/>
        <w:spacing w:before="0"/>
      </w:pPr>
      <w:r>
        <w:t>Concepte implicate</w:t>
      </w:r>
    </w:p>
    <w:p w:rsidR="003D2A90" w:rsidRDefault="004A47D0" w:rsidP="00D02429">
      <w:pPr>
        <w:ind w:firstLine="0"/>
      </w:pPr>
      <w:r>
        <w:t xml:space="preserve">Aplicatia functioneaza dupa modelul client-server, cu tratarea clientilor in maniera concurenta. </w:t>
      </w:r>
      <w:r w:rsidR="00D92459">
        <w:t>Server-ul foloseste tehnica de pre-threading, cu blocare la acceptarea clientilor prin utilizarea unui mutex;</w:t>
      </w:r>
      <w:r w:rsidR="003E1819">
        <w:t xml:space="preserve"> numarul de thread-uri dedicate clientilor ramane constant pe toata durata functionarii server-ului.</w:t>
      </w:r>
      <w:r w:rsidR="003D2A90">
        <w:t xml:space="preserve"> Codul sursa al aplicatiei este scris in intregime in limbajul C; se foloseste Linux socket API, iar mecanismele prin care se realizeaza concurenta(thread-uri, mutex-uri) sunt de tip POSIX.</w:t>
      </w:r>
    </w:p>
    <w:p w:rsidR="00D02429" w:rsidRDefault="003D2A90" w:rsidP="00093D41">
      <w:pPr>
        <w:pStyle w:val="heading2"/>
        <w:spacing w:before="0" w:after="0"/>
      </w:pPr>
      <w:r>
        <w:lastRenderedPageBreak/>
        <w:t>Diagrama aplicatiei</w:t>
      </w:r>
      <w:r w:rsidR="003E1819">
        <w:t xml:space="preserve"> </w:t>
      </w:r>
    </w:p>
    <w:p w:rsidR="003D2A90" w:rsidRDefault="00093D41" w:rsidP="00093D41">
      <w:pPr>
        <w:pStyle w:val="imag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5pt;height:200pt">
            <v:imagedata r:id="rId8" o:title="Lunch01Diagram"/>
          </v:shape>
        </w:pict>
      </w:r>
    </w:p>
    <w:p w:rsidR="00093D41" w:rsidRDefault="00E5621E" w:rsidP="00E5621E">
      <w:pPr>
        <w:pStyle w:val="heading1"/>
      </w:pPr>
      <w:r>
        <w:t>Detalii de implementare</w:t>
      </w:r>
    </w:p>
    <w:p w:rsidR="00E5621E" w:rsidRDefault="00E5621E" w:rsidP="00E5621E">
      <w:pPr>
        <w:pStyle w:val="heading2"/>
        <w:spacing w:before="0"/>
      </w:pPr>
      <w:r>
        <w:t>Server</w:t>
      </w:r>
    </w:p>
    <w:p w:rsidR="00E5621E" w:rsidRDefault="00E5621E" w:rsidP="00E5621E">
      <w:pPr>
        <w:ind w:firstLine="0"/>
      </w:pPr>
      <w:r>
        <w:t>Numarul maxim de conexiuni concurente</w:t>
      </w:r>
      <w:r w:rsidR="00112EF2">
        <w:t xml:space="preserve"> N </w:t>
      </w:r>
      <w:r>
        <w:t>este definit ca o constanta</w:t>
      </w:r>
      <w:r w:rsidR="00112EF2">
        <w:t xml:space="preserve">.Se folosesc doua mutex-uri declarate global, </w:t>
      </w:r>
      <w:r w:rsidR="00112EF2">
        <w:rPr>
          <w:rFonts w:ascii="Courier" w:hAnsi="Courier"/>
        </w:rPr>
        <w:t>accept_</w:t>
      </w:r>
      <w:r w:rsidR="00112EF2" w:rsidRPr="00112EF2">
        <w:rPr>
          <w:rFonts w:ascii="Courier" w:hAnsi="Courier"/>
        </w:rPr>
        <w:t>lock</w:t>
      </w:r>
      <w:r w:rsidR="00112EF2">
        <w:rPr>
          <w:rFonts w:ascii="Courier" w:hAnsi="Courier"/>
        </w:rPr>
        <w:t>,</w:t>
      </w:r>
      <w:r w:rsidR="00112EF2" w:rsidRPr="00112EF2">
        <w:t xml:space="preserve">pentru protectia pe </w:t>
      </w:r>
      <w:r w:rsidR="00112EF2">
        <w:rPr>
          <w:rFonts w:ascii="Courier" w:hAnsi="Courier"/>
        </w:rPr>
        <w:t>a</w:t>
      </w:r>
      <w:r w:rsidR="00112EF2">
        <w:rPr>
          <w:rFonts w:ascii="Courier" w:hAnsi="Courier"/>
        </w:rPr>
        <w:t>c</w:t>
      </w:r>
      <w:r w:rsidR="00112EF2">
        <w:rPr>
          <w:rFonts w:ascii="Courier" w:hAnsi="Courier"/>
        </w:rPr>
        <w:t xml:space="preserve">cept() </w:t>
      </w:r>
      <w:r w:rsidR="00112EF2">
        <w:t>si</w:t>
      </w:r>
    </w:p>
    <w:p w:rsidR="00112EF2" w:rsidRDefault="00D37E23" w:rsidP="00D37E23">
      <w:pPr>
        <w:ind w:firstLine="0"/>
      </w:pPr>
      <w:r w:rsidRPr="00D37E23">
        <w:rPr>
          <w:rFonts w:ascii="Courier" w:hAnsi="Courier"/>
        </w:rPr>
        <w:t>ord_by_dish_lock</w:t>
      </w:r>
      <w:r>
        <w:t xml:space="preserve">, </w:t>
      </w:r>
      <w:r w:rsidRPr="00D37E23">
        <w:t xml:space="preserve">pentru contorizarea comenzilor. </w:t>
      </w:r>
    </w:p>
    <w:p w:rsidR="00DB1B38" w:rsidRDefault="00DB1B38" w:rsidP="00D37E23">
      <w:pPr>
        <w:ind w:firstLine="0"/>
      </w:pPr>
    </w:p>
    <w:p w:rsidR="00D37E23" w:rsidRDefault="00D37E23" w:rsidP="00D37E23">
      <w:pPr>
        <w:ind w:firstLine="0"/>
      </w:pPr>
      <w:r>
        <w:t xml:space="preserve">Comenzile sunt contorizate intr-un array: </w:t>
      </w:r>
    </w:p>
    <w:p w:rsidR="00D37E23" w:rsidRDefault="00D37E23" w:rsidP="00D37E23">
      <w:pPr>
        <w:ind w:firstLine="0"/>
      </w:pPr>
      <w:r w:rsidRPr="00D37E23">
        <w:rPr>
          <w:rFonts w:ascii="Courier" w:hAnsi="Courier"/>
        </w:rPr>
        <w:t>int ordersBy</w:t>
      </w:r>
      <w:r>
        <w:rPr>
          <w:rFonts w:ascii="Courier" w:hAnsi="Courier"/>
        </w:rPr>
        <w:t>Dish[TOTAL_DISHES],</w:t>
      </w:r>
      <w:r>
        <w:t>iar felul preferat este pastrat in variab</w:t>
      </w:r>
      <w:r>
        <w:t>i</w:t>
      </w:r>
      <w:r>
        <w:t xml:space="preserve">la </w:t>
      </w:r>
      <w:r w:rsidRPr="00D37E23">
        <w:rPr>
          <w:rFonts w:ascii="Courier" w:hAnsi="Courier"/>
        </w:rPr>
        <w:t>favDish</w:t>
      </w:r>
      <w:r w:rsidR="00DB1B38">
        <w:rPr>
          <w:rFonts w:ascii="Courier" w:hAnsi="Courier"/>
        </w:rPr>
        <w:t>.</w:t>
      </w:r>
      <w:r w:rsidR="00DB1B38" w:rsidRPr="00DB1B38">
        <w:t>Prin v</w:t>
      </w:r>
      <w:r w:rsidRPr="00DB1B38">
        <w:t>aloarea</w:t>
      </w:r>
      <w:r>
        <w:rPr>
          <w:rFonts w:ascii="Courier" w:hAnsi="Courier"/>
        </w:rPr>
        <w:t xml:space="preserve"> NOT_AVAILABLE </w:t>
      </w:r>
      <w:r w:rsidR="00DB1B38" w:rsidRPr="00DB1B38">
        <w:t>li se transmite thread-urilor din server faptul ca felul preferat nu a fost calculat inca.</w:t>
      </w:r>
    </w:p>
    <w:p w:rsidR="00DB1B38" w:rsidRDefault="00DB1B38" w:rsidP="00D37E23">
      <w:pPr>
        <w:ind w:firstLine="0"/>
      </w:pPr>
    </w:p>
    <w:p w:rsidR="00DB1B38" w:rsidRDefault="00DB1B38" w:rsidP="00D37E23">
      <w:pPr>
        <w:ind w:firstLine="0"/>
      </w:pPr>
      <w:r>
        <w:t>Server-ul lanseaza cele N thread-uri care se vor ocupa de clienti, apoi in thread-ul principal asteapta T secunde dupa care calculeaza felul preferat:</w:t>
      </w:r>
    </w:p>
    <w:p w:rsidR="002F406A" w:rsidRDefault="002F406A" w:rsidP="002F406A">
      <w:pPr>
        <w:pStyle w:val="programcode"/>
      </w:pPr>
      <w:r>
        <w:t xml:space="preserve">  while(1)</w:t>
      </w:r>
    </w:p>
    <w:p w:rsidR="002F406A" w:rsidRDefault="002F406A" w:rsidP="002F406A">
      <w:pPr>
        <w:pStyle w:val="programcode"/>
      </w:pPr>
      <w:r>
        <w:t xml:space="preserve">  {</w:t>
      </w:r>
    </w:p>
    <w:p w:rsidR="002F406A" w:rsidRDefault="002F406A" w:rsidP="002F406A">
      <w:pPr>
        <w:pStyle w:val="programcode"/>
      </w:pPr>
      <w:r>
        <w:t xml:space="preserve">    sleep(T);</w:t>
      </w:r>
    </w:p>
    <w:p w:rsidR="002F406A" w:rsidRDefault="002F406A" w:rsidP="002F406A">
      <w:pPr>
        <w:pStyle w:val="programcode"/>
      </w:pPr>
      <w:r>
        <w:t xml:space="preserve">    //felul preferat se calculeaza din datele pana la m</w:t>
      </w:r>
      <w:r>
        <w:t>o</w:t>
      </w:r>
      <w:r>
        <w:t>mentul curent</w:t>
      </w:r>
    </w:p>
    <w:p w:rsidR="002F406A" w:rsidRDefault="002F406A" w:rsidP="002F406A">
      <w:pPr>
        <w:pStyle w:val="programcode"/>
      </w:pPr>
      <w:r>
        <w:t xml:space="preserve">    pthread_mutex_lock(&amp;ord_by_dish_lock);</w:t>
      </w:r>
    </w:p>
    <w:p w:rsidR="002F406A" w:rsidRDefault="002F406A" w:rsidP="002F406A">
      <w:pPr>
        <w:pStyle w:val="programcode"/>
      </w:pPr>
      <w:r>
        <w:t xml:space="preserve">    //celelalte thread-uri nu pot modifica datele culese</w:t>
      </w:r>
    </w:p>
    <w:p w:rsidR="002F406A" w:rsidRDefault="002F406A" w:rsidP="002F406A">
      <w:pPr>
        <w:pStyle w:val="programcode"/>
      </w:pPr>
      <w:r>
        <w:t xml:space="preserve">    favDish = getFavDish();</w:t>
      </w:r>
    </w:p>
    <w:p w:rsidR="002F406A" w:rsidRDefault="002F406A" w:rsidP="002F406A">
      <w:pPr>
        <w:pStyle w:val="programcode"/>
      </w:pPr>
      <w:r>
        <w:t xml:space="preserve">    //felul preferat este disponibil thread-urilor</w:t>
      </w:r>
    </w:p>
    <w:p w:rsidR="002F406A" w:rsidRDefault="002F406A" w:rsidP="002F406A">
      <w:pPr>
        <w:pStyle w:val="programcode"/>
      </w:pPr>
      <w:r>
        <w:lastRenderedPageBreak/>
        <w:t xml:space="preserve">    pthread_mutex_unlock(&amp;ord_by_dish_lock);</w:t>
      </w:r>
    </w:p>
    <w:p w:rsidR="002F406A" w:rsidRDefault="002F406A" w:rsidP="002F406A">
      <w:pPr>
        <w:pStyle w:val="programcode"/>
      </w:pPr>
      <w:r>
        <w:t xml:space="preserve">    favDish = NOT_AVAILABLE;//se mai asteapta date</w:t>
      </w:r>
    </w:p>
    <w:p w:rsidR="00DB1B38" w:rsidRDefault="002F406A" w:rsidP="002F406A">
      <w:pPr>
        <w:pStyle w:val="programcode"/>
      </w:pPr>
      <w:r>
        <w:t xml:space="preserve">  }</w:t>
      </w:r>
    </w:p>
    <w:p w:rsidR="002F406A" w:rsidRDefault="002F406A" w:rsidP="002F406A">
      <w:pPr>
        <w:pStyle w:val="p1a"/>
      </w:pPr>
      <w:r>
        <w:t xml:space="preserve">Timpul T dupa care server-ul primeste datele ii este transmis </w:t>
      </w:r>
      <w:r w:rsidR="00563B93">
        <w:t xml:space="preserve">o singura data </w:t>
      </w:r>
      <w:r>
        <w:t xml:space="preserve">acestuia de un intermediar, programul </w:t>
      </w:r>
      <w:r w:rsidRPr="002F406A">
        <w:rPr>
          <w:rFonts w:ascii="Courier" w:hAnsi="Courier"/>
        </w:rPr>
        <w:t>clientLauncher</w:t>
      </w:r>
      <w:r>
        <w:rPr>
          <w:rFonts w:ascii="Courier" w:hAnsi="Courier"/>
        </w:rPr>
        <w:t xml:space="preserve">, </w:t>
      </w:r>
      <w:r w:rsidRPr="002F406A">
        <w:t>print</w:t>
      </w:r>
      <w:r>
        <w:t>r-o conexiune TCP separ</w:t>
      </w:r>
      <w:r>
        <w:t>a</w:t>
      </w:r>
      <w:r>
        <w:t>ta.</w:t>
      </w:r>
    </w:p>
    <w:p w:rsidR="002F406A" w:rsidRDefault="002F406A" w:rsidP="002F406A">
      <w:pPr>
        <w:pStyle w:val="p1a"/>
      </w:pPr>
    </w:p>
    <w:p w:rsidR="002F406A" w:rsidRDefault="002F406A" w:rsidP="002F406A">
      <w:pPr>
        <w:pStyle w:val="p1a"/>
      </w:pPr>
      <w:r>
        <w:t xml:space="preserve">Thread-urile folosesc procedura </w:t>
      </w:r>
      <w:r w:rsidRPr="002F406A">
        <w:rPr>
          <w:rFonts w:ascii="Courier" w:hAnsi="Courier"/>
        </w:rPr>
        <w:t>manageDish</w:t>
      </w:r>
      <w:r w:rsidR="00B31285">
        <w:rPr>
          <w:rFonts w:ascii="Courier" w:hAnsi="Courier"/>
        </w:rPr>
        <w:t xml:space="preserve"> </w:t>
      </w:r>
      <w:r w:rsidR="00B31285" w:rsidRPr="00B31285">
        <w:t xml:space="preserve">pentru a administra comenzile </w:t>
      </w:r>
      <w:r w:rsidR="00B31285">
        <w:t>clie</w:t>
      </w:r>
      <w:r w:rsidR="00B31285">
        <w:t>n</w:t>
      </w:r>
      <w:r w:rsidR="00B31285">
        <w:t>tilor.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>void manageDish(int cliSock)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>{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 xml:space="preserve">int client_dish, current_favDish;  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>int nbytes;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>//comunicam cat timp clientul nu a inchis conexiunea sau nu apar erori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>while((nbytes = read(cliSock, &amp;client_dish, sizeof(int))) &gt; 0){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 xml:space="preserve">    //contorizeaza cererea 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 xml:space="preserve">      pthread_mutex_lock(&amp;ord_by_dish_lock);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 xml:space="preserve">      ++ordersByDish[client_dish - 1];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 xml:space="preserve">      pthread_mutex_unlock(&amp;ord_by_dish_lock);//permite altor thread-uri sa contorizeze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 xml:space="preserve">      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 xml:space="preserve">      //asteapta stabilirea felului preferat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 xml:space="preserve">      while(favDish == NOT_AVAILABLE) ;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 xml:space="preserve">      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 xml:space="preserve">      current_favDish = favDish;  //favDish se poate schimba intre timp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 xml:space="preserve">      if(client_dish == current_favDish){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 xml:space="preserve">        //terminam cu acest client 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 xml:space="preserve">        send_dish_state(cliSock, READY);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 xml:space="preserve">        break;//nu mai asteptam comenzi de la client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 xml:space="preserve">      }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 xml:space="preserve">      else{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 xml:space="preserve">        //continuam cu acest client 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 xml:space="preserve">        send_dish_state(cliSock, NOT_READY);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 xml:space="preserve">      }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>}</w:t>
      </w:r>
    </w:p>
    <w:p w:rsidR="00B31285" w:rsidRPr="00B31285" w:rsidRDefault="00B31285" w:rsidP="00B31285">
      <w:pPr>
        <w:pStyle w:val="programcode"/>
        <w:rPr>
          <w:lang w:val="ro-RO"/>
        </w:rPr>
      </w:pP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>if(nbytes &lt; 0)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>{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 xml:space="preserve">  perror("[server] Eroare la read()\n");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 xml:space="preserve">  //return errno;</w:t>
      </w:r>
    </w:p>
    <w:p w:rsidR="00B31285" w:rsidRP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t>}</w:t>
      </w:r>
    </w:p>
    <w:p w:rsidR="00B31285" w:rsidRDefault="00B31285" w:rsidP="00B31285">
      <w:pPr>
        <w:pStyle w:val="programcode"/>
        <w:rPr>
          <w:lang w:val="ro-RO"/>
        </w:rPr>
      </w:pPr>
      <w:r w:rsidRPr="00B31285">
        <w:rPr>
          <w:lang w:val="ro-RO"/>
        </w:rPr>
        <w:lastRenderedPageBreak/>
        <w:t>}</w:t>
      </w:r>
    </w:p>
    <w:p w:rsidR="00B31285" w:rsidRDefault="00563B93" w:rsidP="00563B93">
      <w:pPr>
        <w:pStyle w:val="heading2"/>
        <w:rPr>
          <w:lang w:val="ro-RO"/>
        </w:rPr>
      </w:pPr>
      <w:r>
        <w:rPr>
          <w:lang w:val="ro-RO"/>
        </w:rPr>
        <w:t>Client</w:t>
      </w:r>
    </w:p>
    <w:p w:rsidR="00D54283" w:rsidRDefault="00D54283" w:rsidP="00D54283">
      <w:pPr>
        <w:ind w:firstLine="0"/>
        <w:rPr>
          <w:rFonts w:ascii="Courier" w:hAnsi="Courier"/>
        </w:rPr>
      </w:pPr>
      <w:r>
        <w:rPr>
          <w:lang w:val="ro-RO"/>
        </w:rPr>
        <w:t xml:space="preserve">Caracterul aleator al alegerilor este implementat cu generatorul </w:t>
      </w:r>
      <w:r>
        <w:rPr>
          <w:rFonts w:ascii="Courier" w:hAnsi="Courier"/>
        </w:rPr>
        <w:t xml:space="preserve">srand(time(NULL)) </w:t>
      </w:r>
      <w:r w:rsidRPr="00D54283">
        <w:t>si functia</w:t>
      </w:r>
      <w:r>
        <w:rPr>
          <w:rFonts w:ascii="Courier" w:hAnsi="Courier"/>
        </w:rPr>
        <w:t xml:space="preserve"> rand().</w:t>
      </w:r>
    </w:p>
    <w:p w:rsidR="00E82075" w:rsidRDefault="00E82075" w:rsidP="00D54283">
      <w:pPr>
        <w:ind w:firstLine="0"/>
        <w:rPr>
          <w:rFonts w:ascii="Courier" w:hAnsi="Courier"/>
        </w:rPr>
      </w:pPr>
    </w:p>
    <w:p w:rsidR="00E82075" w:rsidRDefault="00E82075" w:rsidP="00E82075">
      <w:pPr>
        <w:pStyle w:val="heading2"/>
      </w:pPr>
      <w:r>
        <w:t>Client Launcher</w:t>
      </w:r>
    </w:p>
    <w:p w:rsidR="00540D0B" w:rsidRDefault="00540D0B" w:rsidP="00E82075">
      <w:pPr>
        <w:ind w:firstLine="0"/>
      </w:pPr>
      <w:r>
        <w:t>Scopul acestui intermediar este de a lansa un numar variabil de clienti care sa co</w:t>
      </w:r>
      <w:r>
        <w:t>m</w:t>
      </w:r>
      <w:r>
        <w:t>unice cu server-ul.</w:t>
      </w:r>
    </w:p>
    <w:p w:rsidR="00540D0B" w:rsidRDefault="00540D0B" w:rsidP="00E82075">
      <w:pPr>
        <w:ind w:firstLine="0"/>
      </w:pPr>
    </w:p>
    <w:p w:rsidR="00E82075" w:rsidRDefault="00E82075" w:rsidP="00E82075">
      <w:pPr>
        <w:ind w:firstLine="0"/>
      </w:pPr>
      <w:r>
        <w:t>Se foloseste acelasi mecanism ca in client pentru alegerile aleatoare.</w:t>
      </w:r>
    </w:p>
    <w:p w:rsidR="00E82075" w:rsidRDefault="00E82075" w:rsidP="00E82075">
      <w:pPr>
        <w:ind w:firstLine="0"/>
      </w:pPr>
      <w:r>
        <w:t xml:space="preserve">Se transmite la server </w:t>
      </w:r>
      <w:r w:rsidR="00540D0B">
        <w:t>timpul T de primire a datelor de la clienti si se primeste, tot de la server, numarul maxim N de clienti ce pot fi conectati simultan.</w:t>
      </w:r>
    </w:p>
    <w:p w:rsidR="00540D0B" w:rsidRDefault="00540D0B" w:rsidP="00E82075">
      <w:pPr>
        <w:ind w:firstLine="0"/>
      </w:pPr>
    </w:p>
    <w:p w:rsidR="00540D0B" w:rsidRDefault="00540D0B" w:rsidP="00E82075">
      <w:pPr>
        <w:ind w:firstLine="0"/>
      </w:pPr>
      <w:r>
        <w:t>Mecanismul de lansare:</w:t>
      </w:r>
    </w:p>
    <w:p w:rsidR="003207B2" w:rsidRDefault="003207B2" w:rsidP="003207B2">
      <w:pPr>
        <w:pStyle w:val="programcode"/>
      </w:pPr>
      <w:r>
        <w:t>for(;;)</w:t>
      </w:r>
    </w:p>
    <w:p w:rsidR="003207B2" w:rsidRDefault="003207B2" w:rsidP="003207B2">
      <w:pPr>
        <w:pStyle w:val="programcode"/>
      </w:pPr>
      <w:r>
        <w:tab/>
        <w:t>{</w:t>
      </w:r>
      <w:r>
        <w:tab/>
      </w:r>
    </w:p>
    <w:p w:rsidR="003207B2" w:rsidRDefault="003207B2" w:rsidP="003207B2">
      <w:pPr>
        <w:pStyle w:val="programcode"/>
      </w:pPr>
      <w:r>
        <w:tab/>
      </w:r>
      <w:r>
        <w:tab/>
        <w:t>//lansam clienti numai daca pot fi serviti</w:t>
      </w:r>
    </w:p>
    <w:p w:rsidR="003207B2" w:rsidRDefault="003207B2" w:rsidP="003207B2">
      <w:pPr>
        <w:pStyle w:val="programcode"/>
      </w:pPr>
      <w:r>
        <w:tab/>
      </w:r>
      <w:r>
        <w:tab/>
        <w:t>if(active_clients &lt; N)</w:t>
      </w:r>
    </w:p>
    <w:p w:rsidR="003207B2" w:rsidRDefault="003207B2" w:rsidP="003207B2">
      <w:pPr>
        <w:pStyle w:val="programcode"/>
      </w:pPr>
      <w:r>
        <w:tab/>
      </w:r>
      <w:r>
        <w:tab/>
        <w:t>{</w:t>
      </w:r>
      <w:r>
        <w:tab/>
      </w:r>
    </w:p>
    <w:p w:rsidR="003207B2" w:rsidRDefault="003207B2" w:rsidP="003207B2">
      <w:pPr>
        <w:pStyle w:val="programcode"/>
      </w:pPr>
      <w:r>
        <w:tab/>
      </w:r>
      <w:r>
        <w:tab/>
      </w:r>
      <w:r>
        <w:tab/>
        <w:t>current_load_size = rand() % (N - active_clients) + 1;//numarul de clienti lansati in acest pas</w:t>
      </w:r>
    </w:p>
    <w:p w:rsidR="003207B2" w:rsidRDefault="003207B2" w:rsidP="003207B2">
      <w:pPr>
        <w:pStyle w:val="programcode"/>
      </w:pPr>
      <w:r>
        <w:tab/>
      </w:r>
      <w:r>
        <w:tab/>
      </w:r>
      <w:r>
        <w:tab/>
        <w:t>active_clients += current_load_size;</w:t>
      </w:r>
    </w:p>
    <w:p w:rsidR="003207B2" w:rsidRDefault="003207B2" w:rsidP="003207B2">
      <w:pPr>
        <w:pStyle w:val="programcode"/>
      </w:pPr>
      <w:r>
        <w:tab/>
      </w:r>
      <w:r>
        <w:tab/>
      </w:r>
      <w:r>
        <w:tab/>
        <w:t>printf("\n[LAUNCHER] active_clients : %d\n", a</w:t>
      </w:r>
      <w:r>
        <w:t>c</w:t>
      </w:r>
      <w:r>
        <w:t>tive_clients); fflush(stdout);</w:t>
      </w:r>
    </w:p>
    <w:p w:rsidR="003207B2" w:rsidRDefault="003207B2" w:rsidP="003207B2">
      <w:pPr>
        <w:pStyle w:val="programcode"/>
      </w:pPr>
      <w:r>
        <w:tab/>
      </w:r>
      <w:r>
        <w:tab/>
      </w:r>
      <w:r>
        <w:tab/>
      </w:r>
    </w:p>
    <w:p w:rsidR="003207B2" w:rsidRDefault="003207B2" w:rsidP="003207B2">
      <w:pPr>
        <w:pStyle w:val="programcode"/>
      </w:pPr>
      <w:r>
        <w:tab/>
      </w:r>
      <w:r>
        <w:tab/>
      </w:r>
      <w:r>
        <w:tab/>
        <w:t xml:space="preserve">for(i = 0; i &lt; current_load_size; ++i) </w:t>
      </w:r>
    </w:p>
    <w:p w:rsidR="003207B2" w:rsidRDefault="003207B2" w:rsidP="003207B2">
      <w:pPr>
        <w:pStyle w:val="programcode"/>
      </w:pPr>
      <w:r>
        <w:tab/>
      </w:r>
      <w:r>
        <w:tab/>
      </w:r>
      <w:r>
        <w:tab/>
        <w:t>{</w:t>
      </w:r>
    </w:p>
    <w:p w:rsidR="003207B2" w:rsidRDefault="003207B2" w:rsidP="003207B2">
      <w:pPr>
        <w:pStyle w:val="programcode"/>
      </w:pPr>
      <w:r>
        <w:tab/>
      </w:r>
      <w:r>
        <w:tab/>
      </w:r>
      <w:r>
        <w:tab/>
      </w:r>
      <w:r>
        <w:tab/>
        <w:t>pid = fork();</w:t>
      </w:r>
    </w:p>
    <w:p w:rsidR="003207B2" w:rsidRDefault="003207B2" w:rsidP="003207B2">
      <w:pPr>
        <w:pStyle w:val="programcode"/>
      </w:pPr>
      <w:r>
        <w:tab/>
      </w:r>
      <w:r>
        <w:tab/>
      </w:r>
      <w:r>
        <w:tab/>
      </w:r>
      <w:r>
        <w:tab/>
        <w:t>if(pid == -1)</w:t>
      </w:r>
    </w:p>
    <w:p w:rsidR="003207B2" w:rsidRDefault="003207B2" w:rsidP="003207B2">
      <w:pPr>
        <w:pStyle w:val="programcode"/>
      </w:pPr>
      <w:r>
        <w:tab/>
      </w:r>
      <w:r>
        <w:tab/>
      </w:r>
      <w:r>
        <w:tab/>
      </w:r>
      <w:r>
        <w:tab/>
        <w:t>{</w:t>
      </w:r>
    </w:p>
    <w:p w:rsidR="003207B2" w:rsidRDefault="003207B2" w:rsidP="003207B2">
      <w:pPr>
        <w:pStyle w:val="programcode"/>
      </w:pPr>
      <w:r>
        <w:tab/>
      </w:r>
      <w:r>
        <w:tab/>
      </w:r>
      <w:r>
        <w:tab/>
      </w:r>
      <w:r>
        <w:tab/>
      </w:r>
      <w:r>
        <w:tab/>
        <w:t xml:space="preserve">perror("fork");  </w:t>
      </w:r>
    </w:p>
    <w:p w:rsidR="003207B2" w:rsidRDefault="003207B2" w:rsidP="003207B2">
      <w:pPr>
        <w:pStyle w:val="programcode"/>
      </w:pPr>
      <w:r>
        <w:tab/>
      </w:r>
      <w:r>
        <w:tab/>
      </w:r>
      <w:r>
        <w:tab/>
      </w:r>
      <w:r>
        <w:tab/>
      </w:r>
      <w:r>
        <w:tab/>
        <w:t>exit(1);</w:t>
      </w:r>
    </w:p>
    <w:p w:rsidR="003207B2" w:rsidRDefault="003207B2" w:rsidP="003207B2">
      <w:pPr>
        <w:pStyle w:val="programcode"/>
      </w:pPr>
      <w:r>
        <w:tab/>
      </w:r>
      <w:r>
        <w:tab/>
      </w:r>
      <w:r>
        <w:tab/>
      </w:r>
      <w:r>
        <w:tab/>
        <w:t xml:space="preserve">} </w:t>
      </w:r>
    </w:p>
    <w:p w:rsidR="003207B2" w:rsidRDefault="003207B2" w:rsidP="003207B2">
      <w:pPr>
        <w:pStyle w:val="programcode"/>
      </w:pPr>
      <w:r>
        <w:tab/>
      </w:r>
      <w:r>
        <w:tab/>
      </w:r>
      <w:r>
        <w:tab/>
      </w:r>
      <w:r>
        <w:tab/>
        <w:t>else if(pid == 0)</w:t>
      </w:r>
    </w:p>
    <w:p w:rsidR="003207B2" w:rsidRDefault="003207B2" w:rsidP="003207B2">
      <w:pPr>
        <w:pStyle w:val="programcode"/>
      </w:pPr>
      <w:r>
        <w:tab/>
      </w:r>
      <w:r>
        <w:tab/>
      </w:r>
      <w:r>
        <w:tab/>
      </w:r>
      <w:r>
        <w:tab/>
        <w:t>{</w:t>
      </w:r>
      <w:r>
        <w:tab/>
      </w:r>
    </w:p>
    <w:p w:rsidR="003207B2" w:rsidRDefault="003207B2" w:rsidP="003207B2">
      <w:pPr>
        <w:pStyle w:val="programcode"/>
      </w:pPr>
      <w:r>
        <w:tab/>
      </w:r>
      <w:r>
        <w:tab/>
      </w:r>
      <w:r>
        <w:tab/>
      </w:r>
      <w:r>
        <w:tab/>
      </w:r>
      <w:r>
        <w:tab/>
        <w:t>//lansarea efectiva</w:t>
      </w:r>
    </w:p>
    <w:p w:rsidR="003207B2" w:rsidRDefault="003207B2" w:rsidP="003207B2">
      <w:pPr>
        <w:pStyle w:val="programcode"/>
      </w:pPr>
      <w:r>
        <w:tab/>
      </w:r>
      <w:r>
        <w:tab/>
      </w:r>
      <w:r>
        <w:tab/>
      </w:r>
      <w:r>
        <w:tab/>
      </w:r>
      <w:r>
        <w:tab/>
        <w:t>e</w:t>
      </w:r>
      <w:r>
        <w:t>x</w:t>
      </w:r>
      <w:r>
        <w:t>ecl("cLunch01","cLunch01",(char*)NULL);</w:t>
      </w:r>
    </w:p>
    <w:p w:rsidR="003207B2" w:rsidRDefault="003207B2" w:rsidP="003207B2">
      <w:pPr>
        <w:pStyle w:val="programcode"/>
      </w:pPr>
      <w:r>
        <w:tab/>
      </w:r>
      <w:r>
        <w:tab/>
      </w:r>
      <w:r>
        <w:tab/>
      </w:r>
      <w:r>
        <w:tab/>
      </w:r>
    </w:p>
    <w:p w:rsidR="003207B2" w:rsidRDefault="003207B2" w:rsidP="003207B2">
      <w:pPr>
        <w:pStyle w:val="programcode"/>
      </w:pPr>
      <w:r>
        <w:tab/>
      </w:r>
      <w:r>
        <w:tab/>
      </w:r>
      <w:r>
        <w:tab/>
      </w:r>
      <w:r>
        <w:tab/>
      </w:r>
      <w:r>
        <w:tab/>
        <w:t>printf ("\nEroare exec() !\n"); fflush(stdout);</w:t>
      </w:r>
    </w:p>
    <w:p w:rsidR="003207B2" w:rsidRDefault="003207B2" w:rsidP="003207B2">
      <w:pPr>
        <w:pStyle w:val="programcode"/>
      </w:pPr>
      <w:r>
        <w:tab/>
      </w:r>
      <w:r>
        <w:tab/>
      </w:r>
      <w:r>
        <w:tab/>
      </w:r>
      <w:r>
        <w:tab/>
      </w:r>
      <w:r>
        <w:tab/>
        <w:t>exit (1);</w:t>
      </w:r>
    </w:p>
    <w:p w:rsidR="003207B2" w:rsidRDefault="003207B2" w:rsidP="003207B2">
      <w:pPr>
        <w:pStyle w:val="programcode"/>
      </w:pPr>
      <w:r>
        <w:lastRenderedPageBreak/>
        <w:tab/>
      </w:r>
      <w:r>
        <w:tab/>
      </w:r>
      <w:r>
        <w:tab/>
      </w:r>
      <w:r>
        <w:tab/>
        <w:t>}</w:t>
      </w:r>
    </w:p>
    <w:p w:rsidR="003207B2" w:rsidRDefault="003207B2" w:rsidP="003207B2">
      <w:pPr>
        <w:pStyle w:val="programcode"/>
      </w:pPr>
      <w:r>
        <w:tab/>
      </w:r>
      <w:r>
        <w:tab/>
      </w:r>
      <w:r>
        <w:tab/>
        <w:t>}</w:t>
      </w:r>
    </w:p>
    <w:p w:rsidR="003207B2" w:rsidRDefault="003207B2" w:rsidP="003207B2">
      <w:pPr>
        <w:pStyle w:val="programcode"/>
      </w:pPr>
      <w:r>
        <w:tab/>
      </w:r>
      <w:r>
        <w:tab/>
        <w:t>}</w:t>
      </w:r>
    </w:p>
    <w:p w:rsidR="00540D0B" w:rsidRDefault="003207B2" w:rsidP="003207B2">
      <w:pPr>
        <w:pStyle w:val="programcode"/>
      </w:pPr>
      <w:r>
        <w:tab/>
        <w:t>}</w:t>
      </w:r>
    </w:p>
    <w:p w:rsidR="003207B2" w:rsidRDefault="003207B2" w:rsidP="003207B2">
      <w:pPr>
        <w:pStyle w:val="programcode"/>
      </w:pPr>
    </w:p>
    <w:p w:rsidR="003207B2" w:rsidRDefault="003207B2" w:rsidP="003207B2">
      <w:pPr>
        <w:pStyle w:val="p1a"/>
      </w:pPr>
      <w:r w:rsidRPr="003207B2">
        <w:t>Eliberarea resurselor la terminarea clientilor</w:t>
      </w:r>
      <w:r>
        <w:t xml:space="preserve"> </w:t>
      </w:r>
      <w:r w:rsidR="00A35D25">
        <w:t>se face intr-un thread separat, cu rutina urmatoare:</w:t>
      </w:r>
    </w:p>
    <w:p w:rsidR="00A35D25" w:rsidRDefault="00A35D25" w:rsidP="00A35D25">
      <w:pPr>
        <w:pStyle w:val="programcode"/>
      </w:pPr>
      <w:r>
        <w:t>void * track_active_clients(void * arg)</w:t>
      </w:r>
    </w:p>
    <w:p w:rsidR="00A35D25" w:rsidRDefault="00A35D25" w:rsidP="00A35D25">
      <w:pPr>
        <w:pStyle w:val="programcode"/>
      </w:pPr>
      <w:r>
        <w:t>{</w:t>
      </w:r>
    </w:p>
    <w:p w:rsidR="00A35D25" w:rsidRDefault="00A35D25" w:rsidP="00A35D25">
      <w:pPr>
        <w:pStyle w:val="programcode"/>
      </w:pPr>
      <w:r>
        <w:tab/>
        <w:t>while(1)</w:t>
      </w:r>
    </w:p>
    <w:p w:rsidR="00A35D25" w:rsidRDefault="00A35D25" w:rsidP="00A35D25">
      <w:pPr>
        <w:pStyle w:val="programcode"/>
      </w:pPr>
      <w:r>
        <w:tab/>
        <w:t>{</w:t>
      </w:r>
    </w:p>
    <w:p w:rsidR="00A35D25" w:rsidRDefault="00A35D25" w:rsidP="00A35D25">
      <w:pPr>
        <w:pStyle w:val="programcode"/>
      </w:pPr>
      <w:r>
        <w:tab/>
      </w:r>
      <w:r>
        <w:tab/>
        <w:t>if(wait(NULL) != -1) --active_clients;</w:t>
      </w:r>
    </w:p>
    <w:p w:rsidR="00A35D25" w:rsidRDefault="00A35D25" w:rsidP="00A35D25">
      <w:pPr>
        <w:pStyle w:val="programcode"/>
      </w:pPr>
      <w:r>
        <w:tab/>
        <w:t>}</w:t>
      </w:r>
    </w:p>
    <w:p w:rsidR="00A35D25" w:rsidRDefault="00A35D25" w:rsidP="00A35D25">
      <w:pPr>
        <w:pStyle w:val="programcode"/>
      </w:pPr>
      <w:r>
        <w:t>}</w:t>
      </w:r>
    </w:p>
    <w:p w:rsidR="0023748D" w:rsidRDefault="0023748D" w:rsidP="00A35D25">
      <w:pPr>
        <w:pStyle w:val="programcode"/>
      </w:pPr>
    </w:p>
    <w:p w:rsidR="0023748D" w:rsidRDefault="0023748D" w:rsidP="0023748D">
      <w:pPr>
        <w:pStyle w:val="heading2"/>
      </w:pPr>
      <w:r>
        <w:t>Use case</w:t>
      </w:r>
    </w:p>
    <w:p w:rsidR="0023748D" w:rsidRDefault="0023748D" w:rsidP="0023748D">
      <w:pPr>
        <w:pStyle w:val="p1a"/>
      </w:pPr>
      <w:r>
        <w:t>Din T in T s</w:t>
      </w:r>
      <w:r>
        <w:t>e</w:t>
      </w:r>
      <w:r>
        <w:t xml:space="preserve">cunde (T &lt; 120) serverul va primi un mesaj de la o parte din clienti ce va identifica printr-un numar un fel de mancare (de la 1 la 5) ales random de respectivul client. </w:t>
      </w:r>
    </w:p>
    <w:p w:rsidR="0023748D" w:rsidRDefault="0023748D" w:rsidP="0023748D">
      <w:pPr>
        <w:pStyle w:val="p1a"/>
      </w:pPr>
    </w:p>
    <w:p w:rsidR="0023748D" w:rsidRDefault="0023748D" w:rsidP="0023748D">
      <w:pPr>
        <w:pStyle w:val="p1a"/>
      </w:pPr>
      <w:r>
        <w:t xml:space="preserve">Serverul va contoriza cererile iar pentru felul cel mai preferat (avand cele mai multe cereri) va trimite la clientii solicitanti ca raspuns: "Masa e servita". </w:t>
      </w:r>
    </w:p>
    <w:p w:rsidR="0023748D" w:rsidRDefault="0023748D" w:rsidP="0023748D">
      <w:pPr>
        <w:pStyle w:val="p1a"/>
      </w:pPr>
      <w:r>
        <w:t xml:space="preserve">Celorlalti clienti (care au ales alt fel), le va raspunde cu "Indisponibil". </w:t>
      </w:r>
    </w:p>
    <w:p w:rsidR="0023748D" w:rsidRDefault="0023748D" w:rsidP="0023748D">
      <w:pPr>
        <w:pStyle w:val="p1a"/>
      </w:pPr>
      <w:r>
        <w:t>Un client ce a fost servit cu pranzul va afisa un mesaj "Satul!" si isi va incheia exec</w:t>
      </w:r>
      <w:r>
        <w:t>u</w:t>
      </w:r>
      <w:r>
        <w:t xml:space="preserve">tia. </w:t>
      </w:r>
    </w:p>
    <w:p w:rsidR="0023748D" w:rsidRDefault="0023748D" w:rsidP="0023748D">
      <w:pPr>
        <w:pStyle w:val="p1a"/>
      </w:pPr>
      <w:r>
        <w:t xml:space="preserve">Un client refuzat va mai incerca o cerere aleasa tot random dupa un interval ales de asemeni aleator (pana in 60 de secunde). </w:t>
      </w:r>
    </w:p>
    <w:p w:rsidR="0023748D" w:rsidRDefault="0023748D" w:rsidP="0023748D">
      <w:pPr>
        <w:pStyle w:val="p1a"/>
      </w:pPr>
      <w:r>
        <w:t>La trei cereri refuzate, un client va afisa "Schimb cantina! Aici mor de foame!" si isi va incheia executia.</w:t>
      </w:r>
    </w:p>
    <w:p w:rsidR="0023748D" w:rsidRDefault="0023748D" w:rsidP="004606B7">
      <w:pPr>
        <w:pStyle w:val="heading1"/>
      </w:pPr>
      <w:r>
        <w:t>Concluzii</w:t>
      </w:r>
    </w:p>
    <w:p w:rsidR="0023748D" w:rsidRDefault="004606B7" w:rsidP="00107F84">
      <w:pPr>
        <w:ind w:firstLine="0"/>
      </w:pPr>
      <w:r>
        <w:t xml:space="preserve">Solutia curenta are dezavantajul ca nu adapteaza numarul de thread-uri la numarul de clienti. </w:t>
      </w:r>
    </w:p>
    <w:p w:rsidR="00107F84" w:rsidRDefault="00107F84" w:rsidP="00107F84">
      <w:pPr>
        <w:ind w:firstLine="0"/>
      </w:pPr>
      <w:r>
        <w:t>Implementarea respecta specificatiile din enunt si aduce un plus prin utilizarea unui intermediar intre comunicarea dintre clientii efectivi si server.</w:t>
      </w:r>
    </w:p>
    <w:p w:rsidR="00107F84" w:rsidRDefault="00107F84" w:rsidP="00107F84">
      <w:pPr>
        <w:pStyle w:val="heading1"/>
        <w:spacing w:before="960"/>
      </w:pPr>
      <w:r>
        <w:lastRenderedPageBreak/>
        <w:t>Bibliografie</w:t>
      </w:r>
    </w:p>
    <w:p w:rsidR="00107F84" w:rsidRDefault="00107F84" w:rsidP="00107F84">
      <w:pPr>
        <w:pStyle w:val="referenceitem"/>
      </w:pPr>
      <w:r>
        <w:t xml:space="preserve">Linux </w:t>
      </w:r>
      <w:r w:rsidRPr="00107F84">
        <w:rPr>
          <w:rFonts w:ascii="Courier" w:hAnsi="Courier"/>
        </w:rPr>
        <w:t>man</w:t>
      </w:r>
      <w:r>
        <w:t xml:space="preserve"> pages</w:t>
      </w:r>
    </w:p>
    <w:p w:rsidR="006D1373" w:rsidRDefault="00107F84" w:rsidP="006D1373">
      <w:pPr>
        <w:pStyle w:val="referenceitem"/>
      </w:pPr>
      <w:r>
        <w:t xml:space="preserve">Exemplele de pe </w:t>
      </w:r>
    </w:p>
    <w:p w:rsidR="00107F84" w:rsidRPr="006D1373" w:rsidRDefault="00107F84" w:rsidP="006D1373">
      <w:pPr>
        <w:pStyle w:val="referenceitem"/>
        <w:numPr>
          <w:ilvl w:val="0"/>
          <w:numId w:val="0"/>
        </w:numPr>
        <w:ind w:left="1049"/>
        <w:rPr>
          <w:rStyle w:val="e-mail"/>
        </w:rPr>
      </w:pPr>
      <w:r w:rsidRPr="006D1373">
        <w:rPr>
          <w:rStyle w:val="e-mail"/>
        </w:rPr>
        <w:t>http://profs.info.uaic.ro/~adria/teach/courses/net/cursullaboratorul.php</w:t>
      </w:r>
    </w:p>
    <w:p w:rsidR="00107F84" w:rsidRPr="00107F84" w:rsidRDefault="00107F84" w:rsidP="00107F84"/>
    <w:sectPr w:rsidR="00107F84" w:rsidRPr="00107F84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1F5" w:rsidRDefault="00FF61F5">
      <w:r>
        <w:separator/>
      </w:r>
    </w:p>
  </w:endnote>
  <w:endnote w:type="continuationSeparator" w:id="1">
    <w:p w:rsidR="00FF61F5" w:rsidRDefault="00FF61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1F5" w:rsidRDefault="00FF61F5" w:rsidP="009A40EA">
      <w:r>
        <w:separator/>
      </w:r>
    </w:p>
  </w:footnote>
  <w:footnote w:type="continuationSeparator" w:id="1">
    <w:p w:rsidR="00FF61F5" w:rsidRPr="009A40EA" w:rsidRDefault="00FF61F5" w:rsidP="009A40EA">
      <w:r>
        <w:separator/>
      </w:r>
    </w:p>
  </w:footnote>
  <w:footnote w:type="continuationNotice" w:id="2">
    <w:p w:rsidR="00FF61F5" w:rsidRPr="00C26F77" w:rsidRDefault="00FF61F5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E8D26E8E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>
    <w:nsid w:val="7D9521C8"/>
    <w:multiLevelType w:val="multilevel"/>
    <w:tmpl w:val="0534D40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activeWritingStyle w:appName="MSWord" w:lang="de-DE" w:vendorID="64" w:dllVersion="131078" w:nlCheck="1" w:checkStyle="1"/>
  <w:activeWritingStyle w:appName="MSWord" w:lang="en-US" w:vendorID="64" w:dllVersion="131078" w:nlCheck="1" w:checkStyle="1"/>
  <w:attachedTemplate r:id="rId1"/>
  <w:stylePaneFormatFilter w:val="0004"/>
  <w:doNotTrackMoves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  <w:footnote w:id="2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7AE6"/>
    <w:rsid w:val="0000048D"/>
    <w:rsid w:val="000110D3"/>
    <w:rsid w:val="000209FE"/>
    <w:rsid w:val="000310FD"/>
    <w:rsid w:val="00035058"/>
    <w:rsid w:val="00044B21"/>
    <w:rsid w:val="00052B81"/>
    <w:rsid w:val="00083617"/>
    <w:rsid w:val="00093D41"/>
    <w:rsid w:val="000959FC"/>
    <w:rsid w:val="000B2C20"/>
    <w:rsid w:val="000B553B"/>
    <w:rsid w:val="000C1161"/>
    <w:rsid w:val="000C5BDE"/>
    <w:rsid w:val="000D0BFA"/>
    <w:rsid w:val="000D63D0"/>
    <w:rsid w:val="000F273E"/>
    <w:rsid w:val="000F328B"/>
    <w:rsid w:val="00107F84"/>
    <w:rsid w:val="001106A4"/>
    <w:rsid w:val="00112EF2"/>
    <w:rsid w:val="00151772"/>
    <w:rsid w:val="00155D11"/>
    <w:rsid w:val="0015721A"/>
    <w:rsid w:val="0016340C"/>
    <w:rsid w:val="00166009"/>
    <w:rsid w:val="00167582"/>
    <w:rsid w:val="00171521"/>
    <w:rsid w:val="00176368"/>
    <w:rsid w:val="00177A98"/>
    <w:rsid w:val="00191F31"/>
    <w:rsid w:val="00195587"/>
    <w:rsid w:val="001A4455"/>
    <w:rsid w:val="001C02CA"/>
    <w:rsid w:val="001C0E63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3748D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84CD8"/>
    <w:rsid w:val="00294524"/>
    <w:rsid w:val="002B15BE"/>
    <w:rsid w:val="002D20E2"/>
    <w:rsid w:val="002E597F"/>
    <w:rsid w:val="002F406A"/>
    <w:rsid w:val="00307478"/>
    <w:rsid w:val="003167D9"/>
    <w:rsid w:val="003207B2"/>
    <w:rsid w:val="00320E6C"/>
    <w:rsid w:val="00326742"/>
    <w:rsid w:val="00350B43"/>
    <w:rsid w:val="0035505F"/>
    <w:rsid w:val="0035641D"/>
    <w:rsid w:val="003772A6"/>
    <w:rsid w:val="00377C44"/>
    <w:rsid w:val="00381C60"/>
    <w:rsid w:val="003911B6"/>
    <w:rsid w:val="003B3B8C"/>
    <w:rsid w:val="003C632C"/>
    <w:rsid w:val="003D2A90"/>
    <w:rsid w:val="003D75EF"/>
    <w:rsid w:val="003E1819"/>
    <w:rsid w:val="003E18D7"/>
    <w:rsid w:val="003F00C7"/>
    <w:rsid w:val="003F423B"/>
    <w:rsid w:val="00410277"/>
    <w:rsid w:val="0041449A"/>
    <w:rsid w:val="00434415"/>
    <w:rsid w:val="0044743E"/>
    <w:rsid w:val="004606B7"/>
    <w:rsid w:val="00461E3B"/>
    <w:rsid w:val="00495C43"/>
    <w:rsid w:val="004A47D0"/>
    <w:rsid w:val="004C13F4"/>
    <w:rsid w:val="004E42EA"/>
    <w:rsid w:val="004F4A36"/>
    <w:rsid w:val="00505D5A"/>
    <w:rsid w:val="00531EEA"/>
    <w:rsid w:val="00540D0B"/>
    <w:rsid w:val="00544CE9"/>
    <w:rsid w:val="00550530"/>
    <w:rsid w:val="0056284F"/>
    <w:rsid w:val="00563B93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B0CBA"/>
    <w:rsid w:val="006B168A"/>
    <w:rsid w:val="006D1373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8E6A81"/>
    <w:rsid w:val="0090159F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35D25"/>
    <w:rsid w:val="00A41CE2"/>
    <w:rsid w:val="00A503DB"/>
    <w:rsid w:val="00A54C71"/>
    <w:rsid w:val="00A63886"/>
    <w:rsid w:val="00A72C4A"/>
    <w:rsid w:val="00A743CC"/>
    <w:rsid w:val="00A7530C"/>
    <w:rsid w:val="00A7602B"/>
    <w:rsid w:val="00A771A3"/>
    <w:rsid w:val="00A92A92"/>
    <w:rsid w:val="00A9461B"/>
    <w:rsid w:val="00A94DE5"/>
    <w:rsid w:val="00A94EFE"/>
    <w:rsid w:val="00A962E2"/>
    <w:rsid w:val="00A9790C"/>
    <w:rsid w:val="00AB6359"/>
    <w:rsid w:val="00AD5FB8"/>
    <w:rsid w:val="00AE0675"/>
    <w:rsid w:val="00AF54B5"/>
    <w:rsid w:val="00B01D5B"/>
    <w:rsid w:val="00B15BB0"/>
    <w:rsid w:val="00B26C8D"/>
    <w:rsid w:val="00B31285"/>
    <w:rsid w:val="00BA16DB"/>
    <w:rsid w:val="00BB5FF6"/>
    <w:rsid w:val="00BC1154"/>
    <w:rsid w:val="00BE66C3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D02429"/>
    <w:rsid w:val="00D07960"/>
    <w:rsid w:val="00D1137E"/>
    <w:rsid w:val="00D37E23"/>
    <w:rsid w:val="00D41E65"/>
    <w:rsid w:val="00D4296A"/>
    <w:rsid w:val="00D53D56"/>
    <w:rsid w:val="00D54283"/>
    <w:rsid w:val="00D8237B"/>
    <w:rsid w:val="00D91CF8"/>
    <w:rsid w:val="00D92459"/>
    <w:rsid w:val="00DB1B38"/>
    <w:rsid w:val="00DD4D7F"/>
    <w:rsid w:val="00DE4E66"/>
    <w:rsid w:val="00E06313"/>
    <w:rsid w:val="00E07AE6"/>
    <w:rsid w:val="00E258AE"/>
    <w:rsid w:val="00E5621E"/>
    <w:rsid w:val="00E7224F"/>
    <w:rsid w:val="00E8179F"/>
    <w:rsid w:val="00E82075"/>
    <w:rsid w:val="00E84A60"/>
    <w:rsid w:val="00E95241"/>
    <w:rsid w:val="00E974CB"/>
    <w:rsid w:val="00EC6F9A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2854"/>
    <w:rsid w:val="00FC6C48"/>
    <w:rsid w:val="00FE26FD"/>
    <w:rsid w:val="00FF61F5"/>
    <w:rsid w:val="00FF6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Heading10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FootnoteReference">
    <w:name w:val="footnote reference"/>
    <w:basedOn w:val="DefaultParagraphFont"/>
    <w:rsid w:val="00947640"/>
    <w:rPr>
      <w:position w:val="0"/>
      <w:vertAlign w:val="superscript"/>
    </w:rPr>
  </w:style>
  <w:style w:type="paragraph" w:customStyle="1" w:styleId="heading1">
    <w:name w:val="heading1"/>
    <w:basedOn w:val="Heading10"/>
    <w:next w:val="Normal"/>
    <w:rsid w:val="00C578FE"/>
    <w:pPr>
      <w:numPr>
        <w:numId w:val="2"/>
      </w:numPr>
    </w:pPr>
    <w:rPr>
      <w:bCs/>
    </w:rPr>
  </w:style>
  <w:style w:type="paragraph" w:customStyle="1" w:styleId="heading2">
    <w:name w:val="heading2"/>
    <w:basedOn w:val="Heading20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0">
    <w:name w:val="heading3"/>
    <w:basedOn w:val="DefaultParagraphFont"/>
    <w:rsid w:val="00947640"/>
    <w:rPr>
      <w:b/>
    </w:rPr>
  </w:style>
  <w:style w:type="character" w:customStyle="1" w:styleId="heading40">
    <w:name w:val="heading4"/>
    <w:basedOn w:val="DefaultParagraphFont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yperlink">
    <w:name w:val="Hyperlink"/>
    <w:basedOn w:val="DefaultParagraphFont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eGrid">
    <w:name w:val="Table Grid"/>
    <w:basedOn w:val="Table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FootnoteText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107F8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947640"/>
    <w:rPr>
      <w:sz w:val="18"/>
    </w:rPr>
  </w:style>
  <w:style w:type="paragraph" w:customStyle="1" w:styleId="title">
    <w:name w:val="title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itle">
    <w:name w:val="subtitle"/>
    <w:basedOn w:val="title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947640"/>
    <w:rPr>
      <w:rFonts w:ascii="Courier" w:hAnsi="Courier"/>
      <w:noProof/>
      <w:lang w:val="en-US"/>
    </w:rPr>
  </w:style>
  <w:style w:type="paragraph" w:styleId="Footer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Bullet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Number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NoList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NoList"/>
    <w:semiHidden/>
    <w:rsid w:val="00715651"/>
    <w:pPr>
      <w:numPr>
        <w:numId w:val="7"/>
      </w:numPr>
    </w:pPr>
  </w:style>
  <w:style w:type="paragraph" w:styleId="Header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paragraph" w:customStyle="1" w:styleId="desc">
    <w:name w:val="desc"/>
    <w:basedOn w:val="Normal"/>
    <w:rsid w:val="0023748D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ro-RO"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ilviu.rusu@info.uaic.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ld\svlnproc11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506</TotalTime>
  <Pages>6</Pages>
  <Words>868</Words>
  <Characters>5038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5895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Silviu</dc:creator>
  <cp:lastModifiedBy>Silviu</cp:lastModifiedBy>
  <cp:revision>4</cp:revision>
  <cp:lastPrinted>2011-02-21T15:47:00Z</cp:lastPrinted>
  <dcterms:created xsi:type="dcterms:W3CDTF">2017-01-06T20:30:00Z</dcterms:created>
  <dcterms:modified xsi:type="dcterms:W3CDTF">2017-01-07T16:13:00Z</dcterms:modified>
</cp:coreProperties>
</file>